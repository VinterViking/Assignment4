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E471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Bet Limit Test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E471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is able to bet according to the limit put on his funds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E471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This test shows how the game stops when the player has reached $5 rather than the limit set on $0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E471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Fred must lose his games. Initial balance is above $5.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E471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Fred should have 1 more game when he has $5 left (assuming he loses this turn).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2E471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E471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Set the value of pick to </w:t>
            </w:r>
            <w:proofErr w:type="spellStart"/>
            <w:r>
              <w:rPr>
                <w:sz w:val="24"/>
              </w:rPr>
              <w:t>DiceValue.ANCHOR</w:t>
            </w:r>
            <w:proofErr w:type="spellEnd"/>
          </w:p>
        </w:tc>
        <w:tc>
          <w:tcPr>
            <w:tcW w:w="5596" w:type="dxa"/>
          </w:tcPr>
          <w:p w:rsidR="00DF1585" w:rsidRDefault="002E471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This will make the value of </w:t>
            </w:r>
            <w:proofErr w:type="spellStart"/>
            <w:r>
              <w:rPr>
                <w:sz w:val="24"/>
              </w:rPr>
              <w:t>ther</w:t>
            </w:r>
            <w:proofErr w:type="spellEnd"/>
            <w:r>
              <w:rPr>
                <w:sz w:val="24"/>
              </w:rPr>
              <w:t xml:space="preserve"> user’s pick ANCHOR</w:t>
            </w:r>
          </w:p>
        </w:tc>
        <w:tc>
          <w:tcPr>
            <w:tcW w:w="714" w:type="dxa"/>
          </w:tcPr>
          <w:p w:rsidR="00DF1585" w:rsidRDefault="002E471B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E471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Remove all elements in cdv and add any 3 elements that aren’t ANCHOR</w:t>
            </w:r>
          </w:p>
        </w:tc>
        <w:tc>
          <w:tcPr>
            <w:tcW w:w="5596" w:type="dxa"/>
          </w:tcPr>
          <w:p w:rsidR="00DF1585" w:rsidRDefault="002E471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This will make sure the game plays every turn with Fred losing</w:t>
            </w:r>
          </w:p>
        </w:tc>
        <w:tc>
          <w:tcPr>
            <w:tcW w:w="714" w:type="dxa"/>
          </w:tcPr>
          <w:p w:rsidR="00DF1585" w:rsidRDefault="002E471B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E471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  <w:tc>
          <w:tcPr>
            <w:tcW w:w="5596" w:type="dxa"/>
          </w:tcPr>
          <w:p w:rsidR="002E471B" w:rsidRDefault="002E471B" w:rsidP="002E47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 xml:space="preserve">Turn 65: Fred bet 5 on </w:t>
            </w: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ANCHOR</w:t>
            </w:r>
          </w:p>
          <w:p w:rsidR="002E471B" w:rsidRDefault="002E471B" w:rsidP="002E47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 xml:space="preserve">Rolled CROWN, HEART, </w:t>
            </w: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SPADE</w:t>
            </w:r>
          </w:p>
          <w:p w:rsidR="002E471B" w:rsidRDefault="002E471B" w:rsidP="002E47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Fred lost, balance now 5</w:t>
            </w:r>
          </w:p>
          <w:p w:rsidR="002E471B" w:rsidRDefault="002E471B" w:rsidP="002E47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</w:p>
          <w:p w:rsidR="002E471B" w:rsidRDefault="002E471B" w:rsidP="002E47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Turn 6</w:t>
            </w: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 xml:space="preserve">: Fred bet 5 on </w:t>
            </w: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ANCHOR</w:t>
            </w:r>
          </w:p>
          <w:p w:rsidR="002E471B" w:rsidRDefault="002E471B" w:rsidP="002E47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 xml:space="preserve">Rolled CROWN, HEART, </w:t>
            </w: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SPADE</w:t>
            </w:r>
          </w:p>
          <w:p w:rsidR="002E471B" w:rsidRDefault="002E471B" w:rsidP="002E47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 xml:space="preserve">Fred lost, balance now </w:t>
            </w: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0</w:t>
            </w:r>
          </w:p>
          <w:p w:rsidR="002E471B" w:rsidRDefault="002E471B" w:rsidP="002E47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</w:p>
          <w:p w:rsidR="002E471B" w:rsidRDefault="002E471B" w:rsidP="002E47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 xml:space="preserve"> turns later.</w:t>
            </w:r>
          </w:p>
          <w:p w:rsidR="00DF1585" w:rsidRDefault="002E471B" w:rsidP="002E471B">
            <w:pPr>
              <w:pStyle w:val="bp"/>
              <w:rPr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 xml:space="preserve">End Game 99: Fred now has balance </w:t>
            </w: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0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2E471B" w:rsidP="00E965BA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456" w:rsidRDefault="000E4456">
      <w:r>
        <w:separator/>
      </w:r>
    </w:p>
  </w:endnote>
  <w:endnote w:type="continuationSeparator" w:id="0">
    <w:p w:rsidR="000E4456" w:rsidRDefault="000E4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471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E471B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456" w:rsidRDefault="000E4456">
      <w:r>
        <w:separator/>
      </w:r>
    </w:p>
  </w:footnote>
  <w:footnote w:type="continuationSeparator" w:id="0">
    <w:p w:rsidR="000E4456" w:rsidRDefault="000E44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2E471B" w:rsidP="00B71A35">
          <w:r>
            <w:t>Bet Limit Test</w:t>
          </w:r>
        </w:p>
      </w:tc>
      <w:tc>
        <w:tcPr>
          <w:tcW w:w="3179" w:type="dxa"/>
        </w:tcPr>
        <w:p w:rsidR="00A37650" w:rsidRDefault="00A37650" w:rsidP="002E471B">
          <w:r>
            <w:t xml:space="preserve">  Date:  </w:t>
          </w:r>
          <w:r w:rsidR="002E471B">
            <w:t>14/OCT/15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E4456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E471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A5534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Marcel Wiles</cp:lastModifiedBy>
  <cp:revision>2</cp:revision>
  <cp:lastPrinted>2003-10-05T22:49:00Z</cp:lastPrinted>
  <dcterms:created xsi:type="dcterms:W3CDTF">2015-10-15T14:57:00Z</dcterms:created>
  <dcterms:modified xsi:type="dcterms:W3CDTF">2015-10-15T14:57:00Z</dcterms:modified>
</cp:coreProperties>
</file>