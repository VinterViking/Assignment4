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812FC9" w:rsidP="00812FC9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Payout Balance Test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812FC9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User wins and balance is updated with earnings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812FC9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This test shows how the game doesn’t update the user’s balance when the user wins a game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812FC9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Fred must win. </w:t>
            </w:r>
            <w:r w:rsidR="002379F4">
              <w:rPr>
                <w:color w:val="0000FF"/>
                <w:sz w:val="24"/>
                <w:szCs w:val="24"/>
              </w:rPr>
              <w:t>Initial balance is 100.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812FC9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Fred’s balance should have gone up after a win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FF203C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Fail</w:t>
            </w:r>
            <w:bookmarkStart w:id="0" w:name="_GoBack"/>
            <w:bookmarkEnd w:id="0"/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69410C" w:rsidP="00C84E72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Set the value of </w:t>
            </w:r>
            <w:r w:rsidR="00C84E72">
              <w:rPr>
                <w:sz w:val="24"/>
              </w:rPr>
              <w:t>pick to DiceValue.ANCHOR</w:t>
            </w:r>
          </w:p>
        </w:tc>
        <w:tc>
          <w:tcPr>
            <w:tcW w:w="5596" w:type="dxa"/>
          </w:tcPr>
          <w:p w:rsidR="00C84E72" w:rsidRDefault="00C84E72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This will make the value of the user’s pick ANCHOR</w:t>
            </w:r>
          </w:p>
        </w:tc>
        <w:tc>
          <w:tcPr>
            <w:tcW w:w="714" w:type="dxa"/>
          </w:tcPr>
          <w:p w:rsidR="00DF1585" w:rsidRDefault="00BB55CF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C84E72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z w:val="24"/>
              </w:rPr>
              <w:t>emove all elements in cdv and add DiceValue.ANCHOR and 2 random values of choosing.</w:t>
            </w:r>
          </w:p>
        </w:tc>
        <w:tc>
          <w:tcPr>
            <w:tcW w:w="5596" w:type="dxa"/>
          </w:tcPr>
          <w:p w:rsidR="00DF1585" w:rsidRDefault="00C84E72" w:rsidP="00B83A4B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This will make the returned dice values ANCHOR and any 2 values i.e. </w:t>
            </w:r>
            <w:r w:rsidR="00B83A4B">
              <w:rPr>
                <w:sz w:val="24"/>
              </w:rPr>
              <w:t>CLUB</w:t>
            </w:r>
            <w:r>
              <w:rPr>
                <w:sz w:val="24"/>
              </w:rPr>
              <w:t xml:space="preserve">, </w:t>
            </w:r>
            <w:r w:rsidR="00B83A4B">
              <w:rPr>
                <w:sz w:val="24"/>
              </w:rPr>
              <w:t>HEART</w:t>
            </w:r>
          </w:p>
        </w:tc>
        <w:tc>
          <w:tcPr>
            <w:tcW w:w="714" w:type="dxa"/>
          </w:tcPr>
          <w:p w:rsidR="00DF1585" w:rsidRDefault="00BB55CF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C84E72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Run</w:t>
            </w:r>
          </w:p>
        </w:tc>
        <w:tc>
          <w:tcPr>
            <w:tcW w:w="5596" w:type="dxa"/>
          </w:tcPr>
          <w:p w:rsidR="00B83A4B" w:rsidRDefault="00B83A4B" w:rsidP="00B83A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n-AU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eastAsia="en-AU"/>
              </w:rPr>
              <w:t>Fred starts with balance 100, limit 0</w:t>
            </w:r>
          </w:p>
          <w:p w:rsidR="00B83A4B" w:rsidRDefault="00B83A4B" w:rsidP="00B83A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n-AU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eastAsia="en-AU"/>
              </w:rPr>
              <w:t>Turn 1: Fred bet 5 on ANCHOR</w:t>
            </w:r>
          </w:p>
          <w:p w:rsidR="00B83A4B" w:rsidRDefault="00B83A4B" w:rsidP="00B83A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n-AU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eastAsia="en-AU"/>
              </w:rPr>
              <w:t>Rolled ANCHOR, CLUB, HEART</w:t>
            </w:r>
          </w:p>
          <w:p w:rsidR="00DF1585" w:rsidRDefault="00B83A4B" w:rsidP="008B1672">
            <w:pPr>
              <w:pStyle w:val="bp"/>
              <w:rPr>
                <w:sz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eastAsia="en-AU"/>
              </w:rPr>
              <w:t>Fred won 5, balance now 10</w:t>
            </w:r>
            <w:r w:rsidR="008B1672">
              <w:rPr>
                <w:rFonts w:ascii="Courier New" w:hAnsi="Courier New" w:cs="Courier New"/>
                <w:color w:val="000000"/>
                <w:sz w:val="20"/>
                <w:lang w:eastAsia="en-AU"/>
              </w:rPr>
              <w:t>5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BB55CF" w:rsidP="00E965BA">
            <w:pPr>
              <w:pStyle w:val="RowHeadings"/>
              <w:spacing w:before="80" w:after="80"/>
            </w:pPr>
            <w:r>
              <w:t>F</w:t>
            </w:r>
          </w:p>
        </w:tc>
      </w:tr>
    </w:tbl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tbl>
      <w:tblPr>
        <w:tblW w:w="131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596"/>
        <w:gridCol w:w="5596"/>
        <w:gridCol w:w="714"/>
        <w:gridCol w:w="714"/>
      </w:tblGrid>
      <w:tr w:rsidR="00B83A4B" w:rsidTr="00286422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83A4B" w:rsidRDefault="00B83A4B" w:rsidP="00286422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B83A4B" w:rsidRDefault="00B83A4B" w:rsidP="00286422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B83A4B" w:rsidRDefault="00B83A4B" w:rsidP="00286422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B83A4B" w:rsidRDefault="00B83A4B" w:rsidP="0028642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B83A4B" w:rsidRDefault="00B83A4B" w:rsidP="0028642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B83A4B" w:rsidTr="00286422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B83A4B" w:rsidRDefault="00B83A4B" w:rsidP="0028642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</w:tcBorders>
          </w:tcPr>
          <w:p w:rsidR="00B83A4B" w:rsidRPr="00854E58" w:rsidRDefault="00B83A4B" w:rsidP="00B83A4B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Set the value of pick to DiceValue.</w:t>
            </w:r>
            <w:r>
              <w:rPr>
                <w:sz w:val="24"/>
              </w:rPr>
              <w:t>HEART</w:t>
            </w:r>
          </w:p>
        </w:tc>
        <w:tc>
          <w:tcPr>
            <w:tcW w:w="5596" w:type="dxa"/>
          </w:tcPr>
          <w:p w:rsidR="00B83A4B" w:rsidRDefault="00B83A4B" w:rsidP="00B83A4B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This will make the value of the user’s pick </w:t>
            </w:r>
            <w:r>
              <w:rPr>
                <w:sz w:val="24"/>
              </w:rPr>
              <w:t>HEART</w:t>
            </w:r>
          </w:p>
        </w:tc>
        <w:tc>
          <w:tcPr>
            <w:tcW w:w="714" w:type="dxa"/>
          </w:tcPr>
          <w:p w:rsidR="00B83A4B" w:rsidRDefault="00BB55CF" w:rsidP="00286422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B83A4B" w:rsidRDefault="00B83A4B" w:rsidP="00286422">
            <w:pPr>
              <w:pStyle w:val="RowHeadings"/>
              <w:spacing w:before="80" w:after="80"/>
            </w:pPr>
          </w:p>
        </w:tc>
      </w:tr>
      <w:tr w:rsidR="00B83A4B" w:rsidTr="00286422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83A4B" w:rsidRDefault="00B83A4B" w:rsidP="0028642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B83A4B" w:rsidRDefault="00B83A4B" w:rsidP="00B83A4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Remove all elements in cdv and add DiceValue.</w:t>
            </w:r>
            <w:r>
              <w:rPr>
                <w:sz w:val="24"/>
              </w:rPr>
              <w:t>HEART</w:t>
            </w:r>
            <w:r>
              <w:rPr>
                <w:sz w:val="24"/>
              </w:rPr>
              <w:t xml:space="preserve"> and </w:t>
            </w:r>
            <w:r>
              <w:rPr>
                <w:sz w:val="24"/>
              </w:rPr>
              <w:t>DiceValue.HEART and 1 other value.</w:t>
            </w:r>
          </w:p>
        </w:tc>
        <w:tc>
          <w:tcPr>
            <w:tcW w:w="5596" w:type="dxa"/>
          </w:tcPr>
          <w:p w:rsidR="00B83A4B" w:rsidRDefault="00B83A4B" w:rsidP="00B83A4B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This will make the returned dice values </w:t>
            </w:r>
            <w:r>
              <w:rPr>
                <w:sz w:val="24"/>
              </w:rPr>
              <w:t>of 2 HEARTs and one other random value</w:t>
            </w:r>
          </w:p>
        </w:tc>
        <w:tc>
          <w:tcPr>
            <w:tcW w:w="714" w:type="dxa"/>
          </w:tcPr>
          <w:p w:rsidR="00B83A4B" w:rsidRDefault="00BB55CF" w:rsidP="00286422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B83A4B" w:rsidRDefault="00B83A4B" w:rsidP="00286422">
            <w:pPr>
              <w:pStyle w:val="RowHeadings"/>
              <w:spacing w:before="80" w:after="80"/>
            </w:pPr>
          </w:p>
        </w:tc>
      </w:tr>
      <w:tr w:rsidR="00B83A4B" w:rsidTr="00286422"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B83A4B" w:rsidRDefault="00B83A4B" w:rsidP="0028642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</w:tcBorders>
          </w:tcPr>
          <w:p w:rsidR="00B83A4B" w:rsidRDefault="00B83A4B" w:rsidP="0028642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Run</w:t>
            </w:r>
          </w:p>
        </w:tc>
        <w:tc>
          <w:tcPr>
            <w:tcW w:w="5596" w:type="dxa"/>
          </w:tcPr>
          <w:p w:rsidR="00B83A4B" w:rsidRDefault="00B83A4B" w:rsidP="00B83A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n-AU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eastAsia="en-AU"/>
              </w:rPr>
              <w:t>Fred starts with balance 100, limit 0</w:t>
            </w:r>
          </w:p>
          <w:p w:rsidR="00B83A4B" w:rsidRDefault="00B83A4B" w:rsidP="00B83A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n-AU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eastAsia="en-AU"/>
              </w:rPr>
              <w:t>Turn 1: Fred bet 5 on HEART</w:t>
            </w:r>
          </w:p>
          <w:p w:rsidR="00B83A4B" w:rsidRDefault="00B83A4B" w:rsidP="00B83A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n-AU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eastAsia="en-AU"/>
              </w:rPr>
              <w:t>Rolled HEART, HEART, CLUB</w:t>
            </w:r>
          </w:p>
          <w:p w:rsidR="00B83A4B" w:rsidRDefault="00B83A4B" w:rsidP="00B83A4B">
            <w:pPr>
              <w:pStyle w:val="bp"/>
              <w:rPr>
                <w:sz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eastAsia="en-AU"/>
              </w:rPr>
              <w:t>Fred won 10, balance now 1</w:t>
            </w:r>
            <w:r>
              <w:rPr>
                <w:rFonts w:ascii="Courier New" w:hAnsi="Courier New" w:cs="Courier New"/>
                <w:color w:val="000000"/>
                <w:sz w:val="20"/>
                <w:lang w:eastAsia="en-AU"/>
              </w:rPr>
              <w:t>10</w:t>
            </w:r>
          </w:p>
        </w:tc>
        <w:tc>
          <w:tcPr>
            <w:tcW w:w="714" w:type="dxa"/>
          </w:tcPr>
          <w:p w:rsidR="00B83A4B" w:rsidRDefault="00B83A4B" w:rsidP="00286422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B83A4B" w:rsidRDefault="00BB55CF" w:rsidP="00286422">
            <w:pPr>
              <w:pStyle w:val="RowHeadings"/>
              <w:spacing w:before="80" w:after="80"/>
            </w:pPr>
            <w:r>
              <w:t>F</w:t>
            </w:r>
          </w:p>
        </w:tc>
      </w:tr>
      <w:tr w:rsidR="00B83A4B" w:rsidTr="00B83A4B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83A4B" w:rsidRDefault="00B83A4B" w:rsidP="00B83A4B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83A4B" w:rsidRPr="00854E58" w:rsidRDefault="00B83A4B" w:rsidP="00B83A4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Set the value </w:t>
            </w:r>
            <w:r>
              <w:rPr>
                <w:sz w:val="24"/>
              </w:rPr>
              <w:t>of random in DiceValue.java to 1 to make every value returned to ANCHOR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A4B" w:rsidRDefault="00B83A4B" w:rsidP="00B83A4B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This will make </w:t>
            </w:r>
            <w:r>
              <w:rPr>
                <w:sz w:val="24"/>
              </w:rPr>
              <w:t>every value returned ANCHOR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A4B" w:rsidRDefault="00BB55CF" w:rsidP="00B83A4B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A4B" w:rsidRDefault="00B83A4B" w:rsidP="00B83A4B">
            <w:pPr>
              <w:pStyle w:val="RowHeadings"/>
              <w:spacing w:before="80" w:after="80"/>
            </w:pPr>
          </w:p>
        </w:tc>
      </w:tr>
      <w:tr w:rsidR="00B83A4B" w:rsidTr="00B83A4B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83A4B" w:rsidRDefault="00B83A4B" w:rsidP="00B83A4B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B83A4B" w:rsidRDefault="00B83A4B" w:rsidP="00B83A4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Run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A4B" w:rsidRDefault="00B83A4B" w:rsidP="00B83A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n-AU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eastAsia="en-AU"/>
              </w:rPr>
              <w:t>Fred starts with balance 100, limit 0</w:t>
            </w:r>
          </w:p>
          <w:p w:rsidR="00B83A4B" w:rsidRDefault="00B83A4B" w:rsidP="00B83A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n-AU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eastAsia="en-AU"/>
              </w:rPr>
              <w:t>Turn 1: Fred bet 5 on ANCHOR</w:t>
            </w:r>
          </w:p>
          <w:p w:rsidR="00B83A4B" w:rsidRDefault="00B83A4B" w:rsidP="00B83A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lang w:eastAsia="en-AU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eastAsia="en-AU"/>
              </w:rPr>
              <w:t>Rolled ANCHOR, ANCHOR, ANCHOR</w:t>
            </w:r>
          </w:p>
          <w:p w:rsidR="00B83A4B" w:rsidRPr="00B83A4B" w:rsidRDefault="00B83A4B" w:rsidP="00B83A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lang w:eastAsia="en-AU"/>
              </w:rPr>
            </w:pPr>
            <w:r>
              <w:rPr>
                <w:rFonts w:ascii="Courier New" w:hAnsi="Courier New" w:cs="Courier New"/>
                <w:color w:val="000000"/>
                <w:sz w:val="20"/>
                <w:lang w:eastAsia="en-AU"/>
              </w:rPr>
              <w:t>Fred won 15, balance now 11</w:t>
            </w:r>
            <w:r>
              <w:rPr>
                <w:rFonts w:ascii="Courier New" w:hAnsi="Courier New" w:cs="Courier New"/>
                <w:color w:val="000000"/>
                <w:sz w:val="20"/>
                <w:lang w:eastAsia="en-AU"/>
              </w:rPr>
              <w:t>5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A4B" w:rsidRDefault="00B83A4B" w:rsidP="00B83A4B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3A4B" w:rsidRDefault="00BB55CF" w:rsidP="00B83A4B">
            <w:pPr>
              <w:pStyle w:val="RowHeadings"/>
              <w:spacing w:before="80" w:after="80"/>
            </w:pPr>
            <w:r>
              <w:t>F</w:t>
            </w:r>
          </w:p>
        </w:tc>
      </w:tr>
    </w:tbl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20CC" w:rsidRDefault="006020CC">
      <w:r>
        <w:separator/>
      </w:r>
    </w:p>
  </w:endnote>
  <w:endnote w:type="continuationSeparator" w:id="0">
    <w:p w:rsidR="006020CC" w:rsidRDefault="00602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64DC4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64DC4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20CC" w:rsidRDefault="006020CC">
      <w:r>
        <w:separator/>
      </w:r>
    </w:p>
  </w:footnote>
  <w:footnote w:type="continuationSeparator" w:id="0">
    <w:p w:rsidR="006020CC" w:rsidRDefault="006020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812FC9" w:rsidP="00B71A35">
          <w:r>
            <w:t>Payout Balance Test</w:t>
          </w:r>
        </w:p>
      </w:tc>
      <w:tc>
        <w:tcPr>
          <w:tcW w:w="3179" w:type="dxa"/>
        </w:tcPr>
        <w:p w:rsidR="00A37650" w:rsidRDefault="00A37650" w:rsidP="00812FC9">
          <w:r>
            <w:t xml:space="preserve">  Date:  </w:t>
          </w:r>
          <w:r w:rsidR="00812FC9">
            <w:t>14/OCT/15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379F4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290C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20CC"/>
    <w:rsid w:val="00604AE4"/>
    <w:rsid w:val="00620950"/>
    <w:rsid w:val="00635CE7"/>
    <w:rsid w:val="00683635"/>
    <w:rsid w:val="0069410C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12FC9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B1672"/>
    <w:rsid w:val="008D2261"/>
    <w:rsid w:val="008E5B7B"/>
    <w:rsid w:val="008F0C91"/>
    <w:rsid w:val="00913D07"/>
    <w:rsid w:val="00915018"/>
    <w:rsid w:val="0093214E"/>
    <w:rsid w:val="009322A3"/>
    <w:rsid w:val="0093488F"/>
    <w:rsid w:val="00964DC4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83A4B"/>
    <w:rsid w:val="00BA717F"/>
    <w:rsid w:val="00BB55C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4E72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  <w:rsid w:val="00FF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0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Marcel Wiles</cp:lastModifiedBy>
  <cp:revision>2</cp:revision>
  <cp:lastPrinted>2003-10-05T22:49:00Z</cp:lastPrinted>
  <dcterms:created xsi:type="dcterms:W3CDTF">2015-10-15T14:29:00Z</dcterms:created>
  <dcterms:modified xsi:type="dcterms:W3CDTF">2015-10-15T14:29:00Z</dcterms:modified>
</cp:coreProperties>
</file>